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D8A1F" w14:textId="3B749946" w:rsidR="00554775" w:rsidRDefault="00616EFA" w:rsidP="006A359A">
      <w:pPr>
        <w:pStyle w:val="Title"/>
      </w:pPr>
      <w:r>
        <w:t>Portfolio</w:t>
      </w:r>
    </w:p>
    <w:p w14:paraId="2A488D2C" w14:textId="24436C06" w:rsidR="00554775" w:rsidRDefault="00616EFA" w:rsidP="00BE773C">
      <w:pPr>
        <w:pStyle w:val="Subtitle"/>
        <w:jc w:val="center"/>
      </w:pPr>
      <w:r>
        <w:t>Website</w:t>
      </w:r>
    </w:p>
    <w:p w14:paraId="3C5C9685" w14:textId="77777777" w:rsidR="00554775" w:rsidRDefault="00000000" w:rsidP="00BE773C">
      <w:pPr>
        <w:jc w:val="center"/>
      </w:pPr>
      <w:r>
        <w:rPr>
          <w:noProof/>
          <w:lang w:eastAsia="en-US"/>
        </w:rPr>
        <w:drawing>
          <wp:inline distT="0" distB="0" distL="0" distR="0" wp14:anchorId="523EA846" wp14:editId="385D60A4">
            <wp:extent cx="5161547" cy="5269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a:extLst>
                        <a:ext uri="{28A0092B-C50C-407E-A947-70E740481C1C}">
                          <a14:useLocalDpi xmlns:a14="http://schemas.microsoft.com/office/drawing/2010/main" val="0"/>
                        </a:ext>
                      </a:extLst>
                    </a:blip>
                    <a:srcRect r="1374"/>
                    <a:stretch/>
                  </pic:blipFill>
                  <pic:spPr bwMode="auto">
                    <a:xfrm>
                      <a:off x="0" y="0"/>
                      <a:ext cx="5177643" cy="5286299"/>
                    </a:xfrm>
                    <a:prstGeom prst="rect">
                      <a:avLst/>
                    </a:prstGeom>
                    <a:ln>
                      <a:noFill/>
                    </a:ln>
                    <a:extLst>
                      <a:ext uri="{53640926-AAD7-44D8-BBD7-CCE9431645EC}">
                        <a14:shadowObscured xmlns:a14="http://schemas.microsoft.com/office/drawing/2010/main"/>
                      </a:ext>
                    </a:extLst>
                  </pic:spPr>
                </pic:pic>
              </a:graphicData>
            </a:graphic>
          </wp:inline>
        </w:drawing>
      </w:r>
    </w:p>
    <w:p w14:paraId="4707355F" w14:textId="73CDA006" w:rsidR="00554775" w:rsidRDefault="00616EFA" w:rsidP="00BE773C">
      <w:pPr>
        <w:pStyle w:val="Author"/>
        <w:jc w:val="center"/>
      </w:pPr>
      <w:r>
        <w:t>By Sunil Dangal</w:t>
      </w:r>
    </w:p>
    <w:p w14:paraId="7A975B2B" w14:textId="715153A2" w:rsidR="00554775" w:rsidRDefault="00554775"/>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1B9182C6" w14:textId="77777777" w:rsidR="00554775" w:rsidRDefault="00000000">
          <w:pPr>
            <w:pStyle w:val="TOCHeading"/>
          </w:pPr>
          <w:r>
            <w:rPr>
              <w:rStyle w:val="Emphasis"/>
            </w:rPr>
            <w:t>TAble of</w:t>
          </w:r>
          <w:r>
            <w:rPr>
              <w:rStyle w:val="Emphasis"/>
            </w:rPr>
            <w:br/>
          </w:r>
          <w:r>
            <w:t>Contents</w:t>
          </w:r>
        </w:p>
        <w:p w14:paraId="05B1B344" w14:textId="60DC536C" w:rsidR="00C70EF3" w:rsidRDefault="00000000">
          <w:pPr>
            <w:pStyle w:val="TOC2"/>
            <w:rPr>
              <w:rFonts w:eastAsiaTheme="minorEastAsia"/>
              <w:bCs w:val="0"/>
              <w:noProof/>
              <w:color w:val="auto"/>
              <w:kern w:val="2"/>
              <w:szCs w:val="24"/>
              <w:lang w:val="en-AU" w:eastAsia="en-GB"/>
              <w14:ligatures w14:val="standardContextual"/>
            </w:rPr>
          </w:pPr>
          <w:r>
            <w:rPr>
              <w:noProof/>
            </w:rPr>
            <w:fldChar w:fldCharType="begin"/>
          </w:r>
          <w:r>
            <w:instrText xml:space="preserve"> TOC \o "1-3" \u </w:instrText>
          </w:r>
          <w:r>
            <w:rPr>
              <w:noProof/>
            </w:rPr>
            <w:fldChar w:fldCharType="separate"/>
          </w:r>
          <w:r w:rsidR="00C70EF3">
            <w:rPr>
              <w:noProof/>
            </w:rPr>
            <w:t>Introduction</w:t>
          </w:r>
          <w:r w:rsidR="00C70EF3">
            <w:rPr>
              <w:noProof/>
            </w:rPr>
            <w:tab/>
          </w:r>
          <w:r w:rsidR="00C70EF3">
            <w:rPr>
              <w:noProof/>
            </w:rPr>
            <w:fldChar w:fldCharType="begin"/>
          </w:r>
          <w:r w:rsidR="00C70EF3">
            <w:rPr>
              <w:noProof/>
            </w:rPr>
            <w:instrText xml:space="preserve"> PAGEREF _Toc180361591 \h </w:instrText>
          </w:r>
          <w:r w:rsidR="00C70EF3">
            <w:rPr>
              <w:noProof/>
            </w:rPr>
          </w:r>
          <w:r w:rsidR="00C70EF3">
            <w:rPr>
              <w:noProof/>
            </w:rPr>
            <w:fldChar w:fldCharType="separate"/>
          </w:r>
          <w:r w:rsidR="00C70EF3">
            <w:rPr>
              <w:noProof/>
            </w:rPr>
            <w:t>1</w:t>
          </w:r>
          <w:r w:rsidR="00C70EF3">
            <w:rPr>
              <w:noProof/>
            </w:rPr>
            <w:fldChar w:fldCharType="end"/>
          </w:r>
        </w:p>
        <w:p w14:paraId="0D36FDB1" w14:textId="22D28837" w:rsidR="00C70EF3" w:rsidRDefault="00C70EF3">
          <w:pPr>
            <w:pStyle w:val="TOC2"/>
            <w:rPr>
              <w:rFonts w:eastAsiaTheme="minorEastAsia"/>
              <w:bCs w:val="0"/>
              <w:noProof/>
              <w:color w:val="auto"/>
              <w:kern w:val="2"/>
              <w:szCs w:val="24"/>
              <w:lang w:val="en-AU" w:eastAsia="en-GB"/>
              <w14:ligatures w14:val="standardContextual"/>
            </w:rPr>
          </w:pPr>
          <w:r>
            <w:rPr>
              <w:noProof/>
            </w:rPr>
            <w:t>Setting Up React Project</w:t>
          </w:r>
          <w:r>
            <w:rPr>
              <w:noProof/>
            </w:rPr>
            <w:tab/>
          </w:r>
          <w:r>
            <w:rPr>
              <w:noProof/>
            </w:rPr>
            <w:fldChar w:fldCharType="begin"/>
          </w:r>
          <w:r>
            <w:rPr>
              <w:noProof/>
            </w:rPr>
            <w:instrText xml:space="preserve"> PAGEREF _Toc180361592 \h </w:instrText>
          </w:r>
          <w:r>
            <w:rPr>
              <w:noProof/>
            </w:rPr>
          </w:r>
          <w:r>
            <w:rPr>
              <w:noProof/>
            </w:rPr>
            <w:fldChar w:fldCharType="separate"/>
          </w:r>
          <w:r>
            <w:rPr>
              <w:noProof/>
            </w:rPr>
            <w:t>1</w:t>
          </w:r>
          <w:r>
            <w:rPr>
              <w:noProof/>
            </w:rPr>
            <w:fldChar w:fldCharType="end"/>
          </w:r>
        </w:p>
        <w:p w14:paraId="11AF1571" w14:textId="48372AA2" w:rsidR="00C70EF3" w:rsidRDefault="00C70EF3">
          <w:pPr>
            <w:pStyle w:val="TOC2"/>
            <w:rPr>
              <w:rFonts w:eastAsiaTheme="minorEastAsia"/>
              <w:bCs w:val="0"/>
              <w:noProof/>
              <w:color w:val="auto"/>
              <w:kern w:val="2"/>
              <w:szCs w:val="24"/>
              <w:lang w:val="en-AU" w:eastAsia="en-GB"/>
              <w14:ligatures w14:val="standardContextual"/>
            </w:rPr>
          </w:pPr>
          <w:r>
            <w:rPr>
              <w:noProof/>
            </w:rPr>
            <w:t>AWS DEPLOY</w:t>
          </w:r>
          <w:r>
            <w:rPr>
              <w:noProof/>
            </w:rPr>
            <w:tab/>
          </w:r>
          <w:r>
            <w:rPr>
              <w:noProof/>
            </w:rPr>
            <w:fldChar w:fldCharType="begin"/>
          </w:r>
          <w:r>
            <w:rPr>
              <w:noProof/>
            </w:rPr>
            <w:instrText xml:space="preserve"> PAGEREF _Toc180361593 \h </w:instrText>
          </w:r>
          <w:r>
            <w:rPr>
              <w:noProof/>
            </w:rPr>
          </w:r>
          <w:r>
            <w:rPr>
              <w:noProof/>
            </w:rPr>
            <w:fldChar w:fldCharType="separate"/>
          </w:r>
          <w:r>
            <w:rPr>
              <w:noProof/>
            </w:rPr>
            <w:t>2</w:t>
          </w:r>
          <w:r>
            <w:rPr>
              <w:noProof/>
            </w:rPr>
            <w:fldChar w:fldCharType="end"/>
          </w:r>
        </w:p>
        <w:p w14:paraId="04D654FD" w14:textId="6EDAAD96" w:rsidR="00C70EF3" w:rsidRDefault="00C70EF3">
          <w:pPr>
            <w:pStyle w:val="TOC2"/>
            <w:rPr>
              <w:rFonts w:eastAsiaTheme="minorEastAsia"/>
              <w:bCs w:val="0"/>
              <w:noProof/>
              <w:color w:val="auto"/>
              <w:kern w:val="2"/>
              <w:szCs w:val="24"/>
              <w:lang w:val="en-AU" w:eastAsia="en-GB"/>
              <w14:ligatures w14:val="standardContextual"/>
            </w:rPr>
          </w:pPr>
          <w:r w:rsidRPr="00011CB0">
            <w:rPr>
              <w:noProof/>
              <w:lang w:val="en-AU"/>
            </w:rPr>
            <w:t>Conclusion</w:t>
          </w:r>
          <w:r>
            <w:rPr>
              <w:noProof/>
            </w:rPr>
            <w:tab/>
          </w:r>
          <w:r>
            <w:rPr>
              <w:noProof/>
            </w:rPr>
            <w:fldChar w:fldCharType="begin"/>
          </w:r>
          <w:r>
            <w:rPr>
              <w:noProof/>
            </w:rPr>
            <w:instrText xml:space="preserve"> PAGEREF _Toc180361594 \h </w:instrText>
          </w:r>
          <w:r>
            <w:rPr>
              <w:noProof/>
            </w:rPr>
          </w:r>
          <w:r>
            <w:rPr>
              <w:noProof/>
            </w:rPr>
            <w:fldChar w:fldCharType="separate"/>
          </w:r>
          <w:r>
            <w:rPr>
              <w:noProof/>
            </w:rPr>
            <w:t>4</w:t>
          </w:r>
          <w:r>
            <w:rPr>
              <w:noProof/>
            </w:rPr>
            <w:fldChar w:fldCharType="end"/>
          </w:r>
        </w:p>
        <w:p w14:paraId="4118CF48" w14:textId="2D872595" w:rsidR="00554775" w:rsidRDefault="00000000">
          <w:pPr>
            <w:sectPr w:rsidR="00554775">
              <w:pgSz w:w="12240" w:h="15840"/>
              <w:pgMar w:top="2520" w:right="1800" w:bottom="1728" w:left="1800" w:header="720" w:footer="720" w:gutter="0"/>
              <w:pgNumType w:fmt="lowerRoman" w:start="1"/>
              <w:cols w:space="720"/>
              <w:titlePg/>
              <w:docGrid w:linePitch="360"/>
            </w:sectPr>
          </w:pPr>
          <w:r>
            <w:rPr>
              <w:rFonts w:asciiTheme="majorHAnsi" w:hAnsiTheme="majorHAnsi"/>
              <w:b/>
              <w:bCs/>
              <w:caps/>
              <w:color w:val="2A2A2A" w:themeColor="text2"/>
              <w:sz w:val="28"/>
            </w:rPr>
            <w:fldChar w:fldCharType="end"/>
          </w:r>
        </w:p>
      </w:sdtContent>
    </w:sdt>
    <w:p w14:paraId="12764859" w14:textId="36128F21" w:rsidR="00616EFA" w:rsidRPr="00616EFA" w:rsidRDefault="00616EFA" w:rsidP="00616EFA"/>
    <w:p w14:paraId="2418D4DE" w14:textId="4B4A5234" w:rsidR="00554775" w:rsidRDefault="00616EFA">
      <w:pPr>
        <w:pStyle w:val="Heading2"/>
      </w:pPr>
      <w:bookmarkStart w:id="0" w:name="_Toc180361591"/>
      <w:r>
        <w:t>Introduction</w:t>
      </w:r>
      <w:bookmarkEnd w:id="0"/>
    </w:p>
    <w:p w14:paraId="283AAAE8" w14:textId="6662CFE1" w:rsidR="00554775" w:rsidRDefault="00616EFA" w:rsidP="00616EFA">
      <w:r>
        <w:t>So, I have created three files with simple Designs, Layouts and structure. There are index.html, styles.css and script.js files. This is a portfolio website, and it is responsive.</w:t>
      </w:r>
      <w:r w:rsidR="00447760">
        <w:t xml:space="preserve"> Now, I am planning to use </w:t>
      </w:r>
      <w:r w:rsidR="00BE773C">
        <w:t xml:space="preserve">Node.js, </w:t>
      </w:r>
      <w:r w:rsidR="00447760">
        <w:t>react</w:t>
      </w:r>
      <w:r w:rsidR="00BE773C">
        <w:t xml:space="preserve">.js for the frontend and backend tasks, PostgreSQL for database and deploying it to the AWS. </w:t>
      </w:r>
    </w:p>
    <w:p w14:paraId="79D309C0" w14:textId="77777777" w:rsidR="00616EFA" w:rsidRDefault="00616EFA" w:rsidP="00616EFA"/>
    <w:p w14:paraId="1F527590" w14:textId="69C9BD28" w:rsidR="00554775" w:rsidRDefault="00BE773C" w:rsidP="00BE773C">
      <w:pPr>
        <w:pStyle w:val="Heading2"/>
      </w:pPr>
      <w:bookmarkStart w:id="1" w:name="_Toc180361592"/>
      <w:r>
        <w:t>Setting Up React Project</w:t>
      </w:r>
      <w:bookmarkEnd w:id="1"/>
    </w:p>
    <w:p w14:paraId="5B33F14D" w14:textId="478775F8" w:rsidR="00BE773C" w:rsidRDefault="00BE773C" w:rsidP="00BE773C">
      <w:r>
        <w:t xml:space="preserve">Now, let’s begins by installing Node.js. Before we proceed, we got to make sure Node.js is installed in our machine. To download, Node.js go to this link </w:t>
      </w:r>
      <w:hyperlink r:id="rId13" w:history="1">
        <w:r w:rsidRPr="005B7FEC">
          <w:rPr>
            <w:rStyle w:val="Hyperlink"/>
          </w:rPr>
          <w:t>https://nodejs.org/en</w:t>
        </w:r>
      </w:hyperlink>
      <w:r>
        <w:t xml:space="preserve"> and download and install. </w:t>
      </w:r>
    </w:p>
    <w:p w14:paraId="2FB7DE97" w14:textId="0ACBBB28" w:rsidR="00BE773C" w:rsidRDefault="00BE773C" w:rsidP="00BE773C">
      <w:r>
        <w:t xml:space="preserve">After the installation of Node.js, we are going to create a new react app. In terminal, in our directory, we type: </w:t>
      </w:r>
    </w:p>
    <w:p w14:paraId="42101FF8" w14:textId="2B1806D3" w:rsidR="00BE773C" w:rsidRPr="00253039" w:rsidRDefault="00BE773C" w:rsidP="00BE773C">
      <w:pPr>
        <w:rPr>
          <w:b/>
          <w:bCs/>
        </w:rPr>
      </w:pPr>
      <w:proofErr w:type="spellStart"/>
      <w:r w:rsidRPr="00253039">
        <w:rPr>
          <w:b/>
          <w:bCs/>
        </w:rPr>
        <w:t>npx</w:t>
      </w:r>
      <w:proofErr w:type="spellEnd"/>
      <w:r w:rsidRPr="00253039">
        <w:rPr>
          <w:b/>
          <w:bCs/>
        </w:rPr>
        <w:t xml:space="preserve"> create-react-app my-portfolio</w:t>
      </w:r>
    </w:p>
    <w:p w14:paraId="6F6D6167" w14:textId="0EE06D0D" w:rsidR="00554775" w:rsidRDefault="00BE773C">
      <w:pPr>
        <w:rPr>
          <w:b/>
          <w:bCs/>
        </w:rPr>
      </w:pPr>
      <w:r w:rsidRPr="00253039">
        <w:rPr>
          <w:b/>
          <w:bCs/>
        </w:rPr>
        <w:t>cd my-portfolio</w:t>
      </w:r>
    </w:p>
    <w:p w14:paraId="1DBEBE2C" w14:textId="56D9D859" w:rsidR="00280286" w:rsidRDefault="00253039" w:rsidP="00253039">
      <w:r>
        <w:t xml:space="preserve">After the successful installation, </w:t>
      </w:r>
      <w:r w:rsidR="00280286">
        <w:t>we are going to navigate to our project directory. Now, we are going to organize our files.</w:t>
      </w:r>
      <w:r w:rsidR="006A359A">
        <w:t xml:space="preserve"> So, I have moved the HTML elements, JSX components, JavaScript logics inside App.js. Likewise, I have also moved all the styles.css to App.css file. </w:t>
      </w:r>
    </w:p>
    <w:p w14:paraId="32A97E40" w14:textId="49E69910" w:rsidR="005858AE" w:rsidRDefault="006A359A" w:rsidP="00253039">
      <w:r>
        <w:t>Now I have made a well-structured React component with features like dark mode, dynamic charts using Chart.js and smooth scrolling to Top functionality</w:t>
      </w:r>
      <w:r w:rsidR="005858AE">
        <w:t xml:space="preserve">. </w:t>
      </w:r>
      <w:r w:rsidR="008B4E61">
        <w:t xml:space="preserve">This is how my structure looks like after, refactoring original code and after creating a build folder for production. </w:t>
      </w:r>
    </w:p>
    <w:p w14:paraId="3EBD7145" w14:textId="4C48C1D4" w:rsidR="008B4E61" w:rsidRDefault="008B4E61" w:rsidP="008B4E61">
      <w:pPr>
        <w:jc w:val="center"/>
      </w:pPr>
      <w:r>
        <w:rPr>
          <w:noProof/>
        </w:rPr>
        <w:lastRenderedPageBreak/>
        <w:drawing>
          <wp:inline distT="0" distB="0" distL="0" distR="0" wp14:anchorId="3A4E0969" wp14:editId="58ECACE6">
            <wp:extent cx="4326021" cy="44577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4347918" cy="4480264"/>
                    </a:xfrm>
                    <a:prstGeom prst="rect">
                      <a:avLst/>
                    </a:prstGeom>
                  </pic:spPr>
                </pic:pic>
              </a:graphicData>
            </a:graphic>
          </wp:inline>
        </w:drawing>
      </w:r>
    </w:p>
    <w:p w14:paraId="1E40D170" w14:textId="37AF6CFC" w:rsidR="008B4E61" w:rsidRDefault="008B4E61" w:rsidP="008B4E61">
      <w:pPr>
        <w:jc w:val="center"/>
      </w:pPr>
    </w:p>
    <w:p w14:paraId="380B5B0F" w14:textId="53BA75B0" w:rsidR="00C70EF3" w:rsidRDefault="00C70EF3" w:rsidP="00C70EF3">
      <w:pPr>
        <w:pStyle w:val="Heading2"/>
      </w:pPr>
      <w:bookmarkStart w:id="2" w:name="_Toc180361593"/>
      <w:r>
        <w:t>AWS D</w:t>
      </w:r>
      <w:bookmarkEnd w:id="2"/>
      <w:r>
        <w:t>eploy</w:t>
      </w:r>
    </w:p>
    <w:p w14:paraId="5C7EC779" w14:textId="25550AA9" w:rsidR="008B4E61" w:rsidRDefault="008B4E61" w:rsidP="008B4E61">
      <w:r>
        <w:t>Now, I have login to AWS console and created a S3 bucket and uploaded all the build items inside S3 bucket. After the upload, I tested, and everything looks awesome. Now I want to make the form work in the Contact menu. For example: If a user presses the submit button after putting the details, then I want to receive those data in my personal email. So, let’s do that.</w:t>
      </w:r>
    </w:p>
    <w:p w14:paraId="75A123F9" w14:textId="17419E15" w:rsidR="008B4E61" w:rsidRDefault="007B01BF" w:rsidP="008B4E61">
      <w:r>
        <w:t xml:space="preserve">So, I also added Amazon Simple Email Service and registered my personal email to use it later to receive form contents. </w:t>
      </w:r>
    </w:p>
    <w:p w14:paraId="3D6F0C04" w14:textId="22194983" w:rsidR="00C70EF3" w:rsidRDefault="007B01BF" w:rsidP="00C70EF3">
      <w:r>
        <w:t>After registering in AWS SES, Now, it is time to add</w:t>
      </w:r>
      <w:r w:rsidR="00C70EF3">
        <w:t xml:space="preserve"> API, I created </w:t>
      </w:r>
      <w:r w:rsidR="00C70EF3" w:rsidRPr="00C70EF3">
        <w:rPr>
          <w:b/>
          <w:bCs/>
        </w:rPr>
        <w:t>ContactSubmissionAPI</w:t>
      </w:r>
      <w:r w:rsidR="00C70EF3">
        <w:rPr>
          <w:b/>
          <w:bCs/>
        </w:rPr>
        <w:t xml:space="preserve"> using </w:t>
      </w:r>
      <w:r w:rsidR="00C70EF3" w:rsidRPr="00C70EF3">
        <w:t>AWS</w:t>
      </w:r>
      <w:r w:rsidR="00C70EF3">
        <w:rPr>
          <w:b/>
          <w:bCs/>
        </w:rPr>
        <w:t xml:space="preserve"> </w:t>
      </w:r>
      <w:r w:rsidR="00C70EF3" w:rsidRPr="00C70EF3">
        <w:t>API Gat</w:t>
      </w:r>
      <w:r w:rsidR="00C70EF3">
        <w:t>e</w:t>
      </w:r>
      <w:r w:rsidR="00C70EF3" w:rsidRPr="00C70EF3">
        <w:t xml:space="preserve">way and </w:t>
      </w:r>
      <w:r w:rsidR="00C70EF3">
        <w:t xml:space="preserve">create </w:t>
      </w:r>
      <w:r w:rsidR="00C70EF3">
        <w:lastRenderedPageBreak/>
        <w:t xml:space="preserve">ContactSubmissionAPI. I have also added Route inside as /contact and created a POST request to connect to the Lambda Function. After, creation of Route which is /contact, we need to integrate with Lambda Function so, we deploy. </w:t>
      </w:r>
    </w:p>
    <w:p w14:paraId="4B5A4BEB" w14:textId="31FAB82D" w:rsidR="007B01BF" w:rsidRDefault="00C70EF3" w:rsidP="008B4E61">
      <w:r>
        <w:t xml:space="preserve">Now for the </w:t>
      </w:r>
      <w:r w:rsidR="007B01BF">
        <w:t>lambda function</w:t>
      </w:r>
      <w:r>
        <w:t xml:space="preserve">, inside the code, we need </w:t>
      </w:r>
      <w:r w:rsidR="00B14A19">
        <w:t xml:space="preserve">to run the JSX </w:t>
      </w:r>
      <w:r>
        <w:t xml:space="preserve">logic </w:t>
      </w:r>
      <w:r w:rsidR="00B14A19">
        <w:t>to make the form work</w:t>
      </w:r>
      <w:r w:rsidR="007B01BF">
        <w:t xml:space="preserve">. So, In, lambda function, I create a function named as Create function, and selected Author from scratch, and configured latest Node.js for the runtime and created a new role with basic lambda permissions for debugging later if issues arise. So, the function is created. Now it is time to implement a function logic inside the function configuration page. </w:t>
      </w:r>
      <w:r w:rsidR="00C93F1B">
        <w:t>And</w:t>
      </w:r>
      <w:r w:rsidR="007B01BF">
        <w:t xml:space="preserve"> we must code the logic to make the form send form information to our email which is registered in AWS SES. </w:t>
      </w:r>
    </w:p>
    <w:p w14:paraId="319F030E" w14:textId="34FC26F8" w:rsidR="00C93F1B" w:rsidRDefault="00613B48" w:rsidP="003369B2">
      <w:r>
        <w:t xml:space="preserve">I </w:t>
      </w:r>
      <w:r w:rsidR="003369B2">
        <w:t xml:space="preserve">renamed the code file to index.js from index.msj, I also added another package.json file and added code = {"type": "module"}. After that, I deployed, saved and tested and I was able to receive test email in my personal email. </w:t>
      </w:r>
    </w:p>
    <w:p w14:paraId="268FE1EF" w14:textId="0CF4635E" w:rsidR="003369B2" w:rsidRDefault="003369B2" w:rsidP="003369B2">
      <w:r>
        <w:t xml:space="preserve">Now, that we know the Lambda Function is working. We need to configure </w:t>
      </w:r>
      <w:r w:rsidRPr="003369B2">
        <w:t>Cross-Origin Resource Sharing</w:t>
      </w:r>
      <w:r>
        <w:t xml:space="preserve"> to </w:t>
      </w:r>
      <w:r w:rsidRPr="003369B2">
        <w:t xml:space="preserve">allow </w:t>
      </w:r>
      <w:r>
        <w:t>our</w:t>
      </w:r>
      <w:r w:rsidRPr="003369B2">
        <w:t xml:space="preserve"> frontend application to interact with </w:t>
      </w:r>
      <w:r>
        <w:t>our</w:t>
      </w:r>
      <w:r w:rsidRPr="003369B2">
        <w:t xml:space="preserve"> API</w:t>
      </w:r>
      <w:r>
        <w:t xml:space="preserve">. So, we go to API and inside CORS and configure following: </w:t>
      </w:r>
    </w:p>
    <w:p w14:paraId="25712999" w14:textId="40EA6F72" w:rsidR="003369B2" w:rsidRPr="003369B2" w:rsidRDefault="003369B2" w:rsidP="003369B2">
      <w:pPr>
        <w:pStyle w:val="ListParagraph"/>
        <w:numPr>
          <w:ilvl w:val="0"/>
          <w:numId w:val="17"/>
        </w:numPr>
        <w:rPr>
          <w:lang w:val="en-AU"/>
        </w:rPr>
      </w:pPr>
      <w:r w:rsidRPr="003369B2">
        <w:rPr>
          <w:b/>
          <w:bCs/>
          <w:lang w:val="en-AU"/>
        </w:rPr>
        <w:t>Access-Control-Allow-Origin</w:t>
      </w:r>
      <w:r w:rsidRPr="003369B2">
        <w:rPr>
          <w:lang w:val="en-AU"/>
        </w:rPr>
        <w:t xml:space="preserve">: * (or </w:t>
      </w:r>
      <w:r>
        <w:rPr>
          <w:lang w:val="en-AU"/>
        </w:rPr>
        <w:t>our</w:t>
      </w:r>
      <w:r w:rsidRPr="003369B2">
        <w:rPr>
          <w:lang w:val="en-AU"/>
        </w:rPr>
        <w:t xml:space="preserve"> specific domain)</w:t>
      </w:r>
    </w:p>
    <w:p w14:paraId="01559D97" w14:textId="595C0AB8" w:rsidR="003369B2" w:rsidRPr="003369B2" w:rsidRDefault="003369B2" w:rsidP="003369B2">
      <w:pPr>
        <w:pStyle w:val="ListParagraph"/>
        <w:numPr>
          <w:ilvl w:val="0"/>
          <w:numId w:val="17"/>
        </w:numPr>
        <w:rPr>
          <w:lang w:val="en-AU"/>
        </w:rPr>
      </w:pPr>
      <w:r w:rsidRPr="003369B2">
        <w:rPr>
          <w:lang w:val="en-AU"/>
        </w:rPr>
        <w:t xml:space="preserve"> </w:t>
      </w:r>
      <w:r w:rsidRPr="003369B2">
        <w:rPr>
          <w:b/>
          <w:bCs/>
          <w:lang w:val="en-AU"/>
        </w:rPr>
        <w:t>Access-Control-Allow-Headers</w:t>
      </w:r>
      <w:r w:rsidRPr="003369B2">
        <w:rPr>
          <w:lang w:val="en-AU"/>
        </w:rPr>
        <w:t>: Content-Type</w:t>
      </w:r>
    </w:p>
    <w:p w14:paraId="4C8B5683" w14:textId="25165388" w:rsidR="003369B2" w:rsidRPr="003369B2" w:rsidRDefault="003369B2" w:rsidP="003369B2">
      <w:pPr>
        <w:pStyle w:val="ListParagraph"/>
        <w:numPr>
          <w:ilvl w:val="0"/>
          <w:numId w:val="17"/>
        </w:numPr>
        <w:rPr>
          <w:lang w:val="en-AU"/>
        </w:rPr>
      </w:pPr>
      <w:r w:rsidRPr="003369B2">
        <w:rPr>
          <w:b/>
          <w:bCs/>
          <w:lang w:val="en-AU"/>
        </w:rPr>
        <w:t>Access-Control-Allow-Methods</w:t>
      </w:r>
      <w:r w:rsidRPr="003369B2">
        <w:rPr>
          <w:lang w:val="en-AU"/>
        </w:rPr>
        <w:t>: OPTIONS, POST</w:t>
      </w:r>
    </w:p>
    <w:p w14:paraId="1882C353" w14:textId="5A5259A9" w:rsidR="003369B2" w:rsidRPr="003369B2" w:rsidRDefault="003369B2" w:rsidP="003369B2">
      <w:pPr>
        <w:pStyle w:val="ListParagraph"/>
        <w:numPr>
          <w:ilvl w:val="0"/>
          <w:numId w:val="17"/>
        </w:numPr>
        <w:rPr>
          <w:lang w:val="en-AU"/>
        </w:rPr>
      </w:pPr>
      <w:r w:rsidRPr="003369B2">
        <w:rPr>
          <w:b/>
          <w:bCs/>
          <w:lang w:val="en-AU"/>
        </w:rPr>
        <w:t>Access-Control-Expose-Headers</w:t>
      </w:r>
      <w:r w:rsidRPr="003369B2">
        <w:rPr>
          <w:lang w:val="en-AU"/>
        </w:rPr>
        <w:t>: (leave blank)</w:t>
      </w:r>
    </w:p>
    <w:p w14:paraId="6B8BFD06" w14:textId="73BC47D9" w:rsidR="003369B2" w:rsidRPr="003369B2" w:rsidRDefault="003369B2" w:rsidP="003369B2">
      <w:pPr>
        <w:pStyle w:val="ListParagraph"/>
        <w:numPr>
          <w:ilvl w:val="0"/>
          <w:numId w:val="17"/>
        </w:numPr>
        <w:rPr>
          <w:lang w:val="en-AU"/>
        </w:rPr>
      </w:pPr>
      <w:r w:rsidRPr="003369B2">
        <w:rPr>
          <w:b/>
          <w:bCs/>
          <w:lang w:val="en-AU"/>
        </w:rPr>
        <w:t>Access-Control-Max-Age</w:t>
      </w:r>
      <w:r w:rsidRPr="003369B2">
        <w:rPr>
          <w:lang w:val="en-AU"/>
        </w:rPr>
        <w:t>: 3600</w:t>
      </w:r>
    </w:p>
    <w:p w14:paraId="1694C619" w14:textId="64DF49F1" w:rsidR="003369B2" w:rsidRDefault="003369B2" w:rsidP="003369B2">
      <w:pPr>
        <w:pStyle w:val="ListParagraph"/>
        <w:numPr>
          <w:ilvl w:val="0"/>
          <w:numId w:val="17"/>
        </w:numPr>
      </w:pPr>
      <w:r w:rsidRPr="003369B2">
        <w:rPr>
          <w:b/>
          <w:bCs/>
          <w:lang w:val="en-AU"/>
        </w:rPr>
        <w:t>Access-Control-Allow-Credentials</w:t>
      </w:r>
      <w:r w:rsidRPr="003369B2">
        <w:rPr>
          <w:lang w:val="en-AU"/>
        </w:rPr>
        <w:t>: NO (or YES if needed)</w:t>
      </w:r>
    </w:p>
    <w:p w14:paraId="14239A63" w14:textId="312AF829" w:rsidR="003369B2" w:rsidRDefault="001B6B9A" w:rsidP="003369B2">
      <w:r>
        <w:t xml:space="preserve">Now after writing CORS, we were able to route form details to my email address. </w:t>
      </w:r>
    </w:p>
    <w:p w14:paraId="139DE528" w14:textId="5E535389" w:rsidR="00B14A19" w:rsidRDefault="001B6B9A" w:rsidP="005C5499">
      <w:pPr>
        <w:rPr>
          <w:iCs/>
          <w:lang w:val="en-AU"/>
        </w:rPr>
      </w:pPr>
      <w:r>
        <w:t xml:space="preserve">Lastly, </w:t>
      </w:r>
      <w:r w:rsidR="005C5499">
        <w:t>we</w:t>
      </w:r>
      <w:r>
        <w:t xml:space="preserve"> need to npm run build </w:t>
      </w:r>
      <w:r w:rsidR="005C5499">
        <w:t xml:space="preserve">and update the build folder to S3 bucket and we </w:t>
      </w:r>
      <w:r w:rsidR="00B14A19">
        <w:t>must</w:t>
      </w:r>
      <w:r w:rsidR="005C5499">
        <w:t xml:space="preserve"> put </w:t>
      </w:r>
      <w:r w:rsidR="005C5499" w:rsidRPr="005C5499">
        <w:rPr>
          <w:iCs/>
          <w:lang w:val="en-AU"/>
        </w:rPr>
        <w:t xml:space="preserve">Access-Control-Allow Origin: * (or our specific </w:t>
      </w:r>
      <w:r w:rsidR="005C5499" w:rsidRPr="005C5499">
        <w:rPr>
          <w:iCs/>
          <w:lang w:val="en-AU"/>
        </w:rPr>
        <w:lastRenderedPageBreak/>
        <w:t>domain)</w:t>
      </w:r>
      <w:r w:rsidR="005C5499">
        <w:rPr>
          <w:iCs/>
          <w:lang w:val="en-AU"/>
        </w:rPr>
        <w:t xml:space="preserve">. Before, I did </w:t>
      </w:r>
      <w:r w:rsidR="005C5499" w:rsidRPr="005C5499">
        <w:rPr>
          <w:b/>
          <w:bCs/>
          <w:iCs/>
          <w:lang w:val="en-AU"/>
        </w:rPr>
        <w:t>Access-Control_Allow-Origin</w:t>
      </w:r>
      <w:r w:rsidR="005C5499">
        <w:rPr>
          <w:iCs/>
          <w:lang w:val="en-AU"/>
        </w:rPr>
        <w:t xml:space="preserve">: </w:t>
      </w:r>
      <w:hyperlink r:id="rId15" w:history="1">
        <w:r w:rsidR="005C5499" w:rsidRPr="00465A17">
          <w:rPr>
            <w:rStyle w:val="Hyperlink"/>
            <w:iCs/>
            <w:lang w:val="en-AU"/>
          </w:rPr>
          <w:t>http://localhost:3000</w:t>
        </w:r>
      </w:hyperlink>
      <w:r w:rsidR="005C5499">
        <w:rPr>
          <w:iCs/>
          <w:lang w:val="en-AU"/>
        </w:rPr>
        <w:t xml:space="preserve"> because I was testing from a local machine. But when we upload the new Build to S3, we </w:t>
      </w:r>
      <w:r w:rsidR="001B3E66">
        <w:rPr>
          <w:iCs/>
          <w:lang w:val="en-AU"/>
        </w:rPr>
        <w:t>got to</w:t>
      </w:r>
      <w:r w:rsidR="005C5499">
        <w:rPr>
          <w:iCs/>
          <w:lang w:val="en-AU"/>
        </w:rPr>
        <w:t xml:space="preserve"> put *.  </w:t>
      </w:r>
      <w:r w:rsidR="005C5499" w:rsidRPr="005C5499">
        <w:rPr>
          <w:iCs/>
          <w:lang w:val="en-AU"/>
        </w:rPr>
        <w:t>And that’s it all done</w:t>
      </w:r>
      <w:r w:rsidR="005C5499">
        <w:rPr>
          <w:iCs/>
          <w:lang w:val="en-AU"/>
        </w:rPr>
        <w:t xml:space="preserve">. Now we can see the website running and people can easily send information through contact </w:t>
      </w:r>
      <w:r w:rsidR="00B14A19">
        <w:rPr>
          <w:iCs/>
          <w:lang w:val="en-AU"/>
        </w:rPr>
        <w:t>page,</w:t>
      </w:r>
      <w:r w:rsidR="005C5499">
        <w:rPr>
          <w:iCs/>
          <w:lang w:val="en-AU"/>
        </w:rPr>
        <w:t xml:space="preserve"> and I will be able to receive </w:t>
      </w:r>
      <w:r w:rsidR="00B14A19">
        <w:rPr>
          <w:iCs/>
          <w:lang w:val="en-AU"/>
        </w:rPr>
        <w:t>in</w:t>
      </w:r>
      <w:r w:rsidR="005C5499">
        <w:rPr>
          <w:iCs/>
          <w:lang w:val="en-AU"/>
        </w:rPr>
        <w:t xml:space="preserve"> my email. </w:t>
      </w:r>
    </w:p>
    <w:p w14:paraId="033DE443" w14:textId="3A07EE79" w:rsidR="00B14A19" w:rsidRDefault="00B14A19" w:rsidP="005C5499">
      <w:pPr>
        <w:rPr>
          <w:iCs/>
        </w:rPr>
      </w:pPr>
      <w:r>
        <w:rPr>
          <w:iCs/>
          <w:lang w:val="en-AU"/>
        </w:rPr>
        <w:t xml:space="preserve">The intermediate part is finished, now I </w:t>
      </w:r>
      <w:r w:rsidR="00F273CF">
        <w:rPr>
          <w:iCs/>
          <w:lang w:val="en-AU"/>
        </w:rPr>
        <w:t>was</w:t>
      </w:r>
      <w:r>
        <w:rPr>
          <w:iCs/>
          <w:lang w:val="en-AU"/>
        </w:rPr>
        <w:t xml:space="preserve"> going to use </w:t>
      </w:r>
      <w:r w:rsidRPr="00B14A19">
        <w:rPr>
          <w:b/>
          <w:bCs/>
          <w:iCs/>
        </w:rPr>
        <w:t>AWS Route 53</w:t>
      </w:r>
      <w:r w:rsidRPr="00B14A19">
        <w:rPr>
          <w:iCs/>
        </w:rPr>
        <w:t xml:space="preserve"> and set up </w:t>
      </w:r>
      <w:r w:rsidR="00C70EF3">
        <w:rPr>
          <w:iCs/>
        </w:rPr>
        <w:t>a</w:t>
      </w:r>
      <w:r w:rsidRPr="00B14A19">
        <w:rPr>
          <w:iCs/>
        </w:rPr>
        <w:t xml:space="preserve"> domain </w:t>
      </w:r>
      <w:hyperlink r:id="rId16" w:tgtFrame="_new" w:history="1">
        <w:r w:rsidRPr="00B14A19">
          <w:rPr>
            <w:rStyle w:val="Hyperlink"/>
            <w:b/>
            <w:bCs/>
            <w:iCs/>
          </w:rPr>
          <w:t>www.sunildangal.com.au</w:t>
        </w:r>
      </w:hyperlink>
      <w:r w:rsidRPr="00B14A19">
        <w:rPr>
          <w:iCs/>
        </w:rPr>
        <w:t xml:space="preserve"> to load </w:t>
      </w:r>
      <w:r>
        <w:rPr>
          <w:iCs/>
        </w:rPr>
        <w:t>the</w:t>
      </w:r>
      <w:r w:rsidRPr="00B14A19">
        <w:rPr>
          <w:iCs/>
        </w:rPr>
        <w:t xml:space="preserve"> portfolio website hosted on AWS S3</w:t>
      </w:r>
      <w:r>
        <w:rPr>
          <w:iCs/>
        </w:rPr>
        <w:t xml:space="preserve">. </w:t>
      </w:r>
      <w:r w:rsidR="00C84ECB">
        <w:rPr>
          <w:iCs/>
        </w:rPr>
        <w:t>But</w:t>
      </w:r>
      <w:r w:rsidR="00F273CF">
        <w:rPr>
          <w:iCs/>
        </w:rPr>
        <w:t xml:space="preserve"> I find out AWS Route 53 to be bit </w:t>
      </w:r>
      <w:proofErr w:type="gramStart"/>
      <w:r w:rsidR="00F273CF">
        <w:rPr>
          <w:iCs/>
        </w:rPr>
        <w:t>expensive</w:t>
      </w:r>
      <w:proofErr w:type="gramEnd"/>
      <w:r w:rsidR="00F273CF">
        <w:rPr>
          <w:iCs/>
        </w:rPr>
        <w:t xml:space="preserve"> so I have chosen some other cheaper domain provider in order to host my AWS website.</w:t>
      </w:r>
    </w:p>
    <w:p w14:paraId="364D8BFE" w14:textId="6A1A200E" w:rsidR="00C84ECB" w:rsidRDefault="00F273CF" w:rsidP="005C5499">
      <w:pPr>
        <w:rPr>
          <w:iCs/>
        </w:rPr>
      </w:pPr>
      <w:r>
        <w:rPr>
          <w:iCs/>
        </w:rPr>
        <w:t xml:space="preserve">So, I chose, </w:t>
      </w:r>
      <w:r w:rsidR="00C84ECB">
        <w:rPr>
          <w:iCs/>
        </w:rPr>
        <w:t xml:space="preserve">crazydomains.com. Now I bought 1 year domain subscription which is the basic one. Now, we need to go to the DNS setting tab. Inside there, we are going to delete the default DNS settings if there are any. Since, </w:t>
      </w:r>
      <w:r w:rsidR="00C84ECB" w:rsidRPr="00C84ECB">
        <w:rPr>
          <w:iCs/>
        </w:rPr>
        <w:t xml:space="preserve">S3 buckets don't use IP addresses for static website hosting, </w:t>
      </w:r>
      <w:r w:rsidR="00C84ECB">
        <w:rPr>
          <w:iCs/>
        </w:rPr>
        <w:t>we</w:t>
      </w:r>
      <w:r w:rsidR="00C84ECB" w:rsidRPr="00C84ECB">
        <w:rPr>
          <w:iCs/>
        </w:rPr>
        <w:t xml:space="preserve"> should delete both existing </w:t>
      </w:r>
      <w:r w:rsidR="00C84ECB" w:rsidRPr="00C84ECB">
        <w:rPr>
          <w:b/>
          <w:bCs/>
          <w:iCs/>
        </w:rPr>
        <w:t>A Records</w:t>
      </w:r>
      <w:r w:rsidR="00C84ECB">
        <w:rPr>
          <w:b/>
          <w:bCs/>
          <w:iCs/>
        </w:rPr>
        <w:t xml:space="preserve">. </w:t>
      </w:r>
      <w:r w:rsidR="00C84ECB">
        <w:rPr>
          <w:iCs/>
        </w:rPr>
        <w:t xml:space="preserve">Now, we need to add a new record. In the selection, we select CNAME record, and press ADD. </w:t>
      </w:r>
    </w:p>
    <w:p w14:paraId="6E9EF9E4" w14:textId="63E59311" w:rsidR="005C5499" w:rsidRDefault="005C5499" w:rsidP="005C5499">
      <w:pPr>
        <w:rPr>
          <w:iCs/>
          <w:lang w:val="en-AU"/>
        </w:rPr>
      </w:pPr>
    </w:p>
    <w:p w14:paraId="7947DB19" w14:textId="45131052" w:rsidR="005C5499" w:rsidRDefault="005C5499" w:rsidP="005C5499">
      <w:pPr>
        <w:pStyle w:val="Heading2"/>
        <w:rPr>
          <w:lang w:val="en-AU"/>
        </w:rPr>
      </w:pPr>
      <w:bookmarkStart w:id="3" w:name="_Toc180361594"/>
      <w:r>
        <w:rPr>
          <w:lang w:val="en-AU"/>
        </w:rPr>
        <w:t>Conclusion</w:t>
      </w:r>
      <w:bookmarkEnd w:id="3"/>
    </w:p>
    <w:p w14:paraId="18D78E4D" w14:textId="3454507F" w:rsidR="00AD05BD" w:rsidRPr="00AD05BD" w:rsidRDefault="00AD05BD" w:rsidP="00AD05BD">
      <w:pPr>
        <w:rPr>
          <w:lang w:val="en-AU"/>
        </w:rPr>
      </w:pPr>
      <w:r>
        <w:rPr>
          <w:lang w:val="en-AU"/>
        </w:rPr>
        <w:t xml:space="preserve">So, this project is </w:t>
      </w:r>
      <w:r w:rsidRPr="00AD05BD">
        <w:rPr>
          <w:rFonts w:ascii="Apple Color Emoji" w:hAnsi="Apple Color Emoji" w:cs="Apple Color Emoji"/>
          <w:lang w:val="en-AU"/>
        </w:rPr>
        <w:t>💻</w:t>
      </w:r>
      <w:r w:rsidRPr="00AD05BD">
        <w:rPr>
          <w:lang w:val="en-AU"/>
        </w:rPr>
        <w:t xml:space="preserve"> </w:t>
      </w:r>
      <w:r>
        <w:rPr>
          <w:lang w:val="en-AU"/>
        </w:rPr>
        <w:t>hosted</w:t>
      </w:r>
      <w:r w:rsidRPr="00AD05BD">
        <w:rPr>
          <w:lang w:val="en-AU"/>
        </w:rPr>
        <w:t xml:space="preserve"> in an AWS S3 bucket, my portfolio includes a fully functional contact form that allows users to submit their information, which goes straight to my email via AWS services.</w:t>
      </w:r>
    </w:p>
    <w:p w14:paraId="207AE0A3" w14:textId="77777777" w:rsidR="00AD05BD" w:rsidRPr="00AD05BD" w:rsidRDefault="00AD05BD" w:rsidP="00AD05BD">
      <w:pPr>
        <w:rPr>
          <w:lang w:val="en-AU"/>
        </w:rPr>
      </w:pPr>
      <w:r w:rsidRPr="00AD05BD">
        <w:rPr>
          <w:lang w:val="en-AU"/>
        </w:rPr>
        <w:t>Key AWS services used:</w:t>
      </w:r>
    </w:p>
    <w:p w14:paraId="25089DB1" w14:textId="77777777" w:rsidR="00AD05BD" w:rsidRPr="00AD05BD" w:rsidRDefault="00AD05BD" w:rsidP="00AD05BD">
      <w:pPr>
        <w:numPr>
          <w:ilvl w:val="0"/>
          <w:numId w:val="19"/>
        </w:numPr>
        <w:rPr>
          <w:lang w:val="en-AU"/>
        </w:rPr>
      </w:pPr>
      <w:r w:rsidRPr="00AD05BD">
        <w:rPr>
          <w:lang w:val="en-AU"/>
        </w:rPr>
        <w:t xml:space="preserve">S3 for hosting </w:t>
      </w:r>
      <w:r w:rsidRPr="00AD05BD">
        <w:rPr>
          <w:rFonts w:ascii="Apple Color Emoji" w:hAnsi="Apple Color Emoji" w:cs="Apple Color Emoji"/>
          <w:lang w:val="en-AU"/>
        </w:rPr>
        <w:t>🌐</w:t>
      </w:r>
    </w:p>
    <w:p w14:paraId="569645EC" w14:textId="77777777" w:rsidR="00AD05BD" w:rsidRPr="00AD05BD" w:rsidRDefault="00AD05BD" w:rsidP="00AD05BD">
      <w:pPr>
        <w:numPr>
          <w:ilvl w:val="0"/>
          <w:numId w:val="19"/>
        </w:numPr>
        <w:rPr>
          <w:lang w:val="en-AU"/>
        </w:rPr>
      </w:pPr>
      <w:r w:rsidRPr="00AD05BD">
        <w:rPr>
          <w:lang w:val="en-AU"/>
        </w:rPr>
        <w:t xml:space="preserve">API Gateway and Lambda for dynamic contact form functionality </w:t>
      </w:r>
      <w:r w:rsidRPr="00AD05BD">
        <w:rPr>
          <w:rFonts w:ascii="Apple Color Emoji" w:hAnsi="Apple Color Emoji" w:cs="Apple Color Emoji"/>
          <w:lang w:val="en-AU"/>
        </w:rPr>
        <w:t>🛠️</w:t>
      </w:r>
    </w:p>
    <w:p w14:paraId="5E055888" w14:textId="77777777" w:rsidR="00AD05BD" w:rsidRPr="00AD05BD" w:rsidRDefault="00AD05BD" w:rsidP="00AD05BD">
      <w:pPr>
        <w:numPr>
          <w:ilvl w:val="0"/>
          <w:numId w:val="19"/>
        </w:numPr>
        <w:rPr>
          <w:lang w:val="en-AU"/>
        </w:rPr>
      </w:pPr>
      <w:r w:rsidRPr="00AD05BD">
        <w:rPr>
          <w:lang w:val="en-AU"/>
        </w:rPr>
        <w:t xml:space="preserve">IAM for secure access controls </w:t>
      </w:r>
      <w:r w:rsidRPr="00AD05BD">
        <w:rPr>
          <w:rFonts w:ascii="Apple Color Emoji" w:hAnsi="Apple Color Emoji" w:cs="Apple Color Emoji"/>
          <w:lang w:val="en-AU"/>
        </w:rPr>
        <w:t>🔐</w:t>
      </w:r>
    </w:p>
    <w:p w14:paraId="0E224588" w14:textId="77777777" w:rsidR="00AD05BD" w:rsidRPr="00AD05BD" w:rsidRDefault="00AD05BD" w:rsidP="00AD05BD">
      <w:pPr>
        <w:numPr>
          <w:ilvl w:val="0"/>
          <w:numId w:val="19"/>
        </w:numPr>
        <w:rPr>
          <w:lang w:val="en-AU"/>
        </w:rPr>
      </w:pPr>
      <w:r w:rsidRPr="00AD05BD">
        <w:rPr>
          <w:lang w:val="en-AU"/>
        </w:rPr>
        <w:lastRenderedPageBreak/>
        <w:t xml:space="preserve">Amazon SES for email integration </w:t>
      </w:r>
      <w:r w:rsidRPr="00AD05BD">
        <w:rPr>
          <w:rFonts w:ascii="Apple Color Emoji" w:hAnsi="Apple Color Emoji" w:cs="Apple Color Emoji"/>
          <w:lang w:val="en-AU"/>
        </w:rPr>
        <w:t>✉️</w:t>
      </w:r>
    </w:p>
    <w:p w14:paraId="53D22A01" w14:textId="77777777" w:rsidR="00AD05BD" w:rsidRPr="00AD05BD" w:rsidRDefault="00AD05BD" w:rsidP="00AD05BD">
      <w:pPr>
        <w:numPr>
          <w:ilvl w:val="0"/>
          <w:numId w:val="19"/>
        </w:numPr>
        <w:rPr>
          <w:lang w:val="en-AU"/>
        </w:rPr>
      </w:pPr>
      <w:r w:rsidRPr="00AD05BD">
        <w:rPr>
          <w:lang w:val="en-AU"/>
        </w:rPr>
        <w:t xml:space="preserve">CloudWatch for monitoring </w:t>
      </w:r>
      <w:r w:rsidRPr="00AD05BD">
        <w:rPr>
          <w:rFonts w:ascii="Apple Color Emoji" w:hAnsi="Apple Color Emoji" w:cs="Apple Color Emoji"/>
          <w:lang w:val="en-AU"/>
        </w:rPr>
        <w:t>⏱️</w:t>
      </w:r>
    </w:p>
    <w:p w14:paraId="3610F9C3" w14:textId="77777777" w:rsidR="00AD05BD" w:rsidRDefault="00AD05BD" w:rsidP="00AD05BD">
      <w:pPr>
        <w:rPr>
          <w:rFonts w:ascii="Apple Color Emoji" w:hAnsi="Apple Color Emoji" w:cs="Apple Color Emoji"/>
          <w:lang w:val="en-AU"/>
        </w:rPr>
      </w:pPr>
    </w:p>
    <w:p w14:paraId="7794EECA" w14:textId="027E0793" w:rsidR="00AD05BD" w:rsidRDefault="00AD05BD" w:rsidP="00AD05BD">
      <w:r w:rsidRPr="00AD05BD">
        <w:t>this project showcases not only my technical skills in leveraging AWS services but also my commitment to creating seamless and functional user experiences. I'm excited to keep building and learning as I continue my journey in tech!</w:t>
      </w:r>
    </w:p>
    <w:p w14:paraId="0AEA8F76" w14:textId="77777777" w:rsidR="00AD05BD" w:rsidRDefault="00AD05BD" w:rsidP="00AD05BD"/>
    <w:p w14:paraId="6558EF0E" w14:textId="77777777" w:rsidR="00AD05BD" w:rsidRPr="00AD05BD" w:rsidRDefault="00AD05BD" w:rsidP="00AD05BD">
      <w:pPr>
        <w:rPr>
          <w:lang w:val="en-AU"/>
        </w:rPr>
      </w:pPr>
    </w:p>
    <w:p w14:paraId="61F899D7" w14:textId="40A239A9" w:rsidR="00AD05BD" w:rsidRPr="00AD05BD" w:rsidRDefault="00AD05BD" w:rsidP="00AD05BD">
      <w:pPr>
        <w:rPr>
          <w:lang w:val="en-AU"/>
        </w:rPr>
      </w:pPr>
    </w:p>
    <w:p w14:paraId="4B0FEBF6" w14:textId="2773BAF1" w:rsidR="00BE773C" w:rsidRDefault="00BE773C"/>
    <w:sectPr w:rsidR="00BE773C">
      <w:footerReference w:type="default" r:id="rId17"/>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FD92F" w14:textId="77777777" w:rsidR="002F4D65" w:rsidRDefault="002F4D65">
      <w:pPr>
        <w:spacing w:after="0" w:line="240" w:lineRule="auto"/>
      </w:pPr>
      <w:r>
        <w:separator/>
      </w:r>
    </w:p>
  </w:endnote>
  <w:endnote w:type="continuationSeparator" w:id="0">
    <w:p w14:paraId="2C14B72E" w14:textId="77777777" w:rsidR="002F4D65" w:rsidRDefault="002F4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Segoe UI">
    <w:panose1 w:val="020B0604020202020204"/>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14:paraId="1C1E0FF0" w14:textId="77777777" w:rsidR="00554775"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FC235" w14:textId="77777777" w:rsidR="002F4D65" w:rsidRDefault="002F4D65">
      <w:pPr>
        <w:spacing w:after="0" w:line="240" w:lineRule="auto"/>
      </w:pPr>
      <w:r>
        <w:separator/>
      </w:r>
    </w:p>
  </w:footnote>
  <w:footnote w:type="continuationSeparator" w:id="0">
    <w:p w14:paraId="2D6C3A28" w14:textId="77777777" w:rsidR="002F4D65" w:rsidRDefault="002F4D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AD64A3"/>
    <w:multiLevelType w:val="multilevel"/>
    <w:tmpl w:val="1398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B377F"/>
    <w:multiLevelType w:val="multilevel"/>
    <w:tmpl w:val="A10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910E86"/>
    <w:multiLevelType w:val="hybridMultilevel"/>
    <w:tmpl w:val="2FD44798"/>
    <w:lvl w:ilvl="0" w:tplc="0890F43C">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1743876">
    <w:abstractNumId w:val="9"/>
  </w:num>
  <w:num w:numId="2" w16cid:durableId="1760247096">
    <w:abstractNumId w:val="11"/>
  </w:num>
  <w:num w:numId="3" w16cid:durableId="5908697">
    <w:abstractNumId w:val="11"/>
  </w:num>
  <w:num w:numId="4" w16cid:durableId="791676049">
    <w:abstractNumId w:val="11"/>
  </w:num>
  <w:num w:numId="5" w16cid:durableId="1822191965">
    <w:abstractNumId w:val="11"/>
  </w:num>
  <w:num w:numId="6" w16cid:durableId="1563632793">
    <w:abstractNumId w:val="8"/>
  </w:num>
  <w:num w:numId="7" w16cid:durableId="884760811">
    <w:abstractNumId w:val="15"/>
  </w:num>
  <w:num w:numId="8" w16cid:durableId="862667636">
    <w:abstractNumId w:val="7"/>
  </w:num>
  <w:num w:numId="9" w16cid:durableId="1602757653">
    <w:abstractNumId w:val="6"/>
  </w:num>
  <w:num w:numId="10" w16cid:durableId="1042707639">
    <w:abstractNumId w:val="5"/>
  </w:num>
  <w:num w:numId="11" w16cid:durableId="780417236">
    <w:abstractNumId w:val="4"/>
  </w:num>
  <w:num w:numId="12" w16cid:durableId="662659548">
    <w:abstractNumId w:val="3"/>
  </w:num>
  <w:num w:numId="13" w16cid:durableId="1986659101">
    <w:abstractNumId w:val="2"/>
  </w:num>
  <w:num w:numId="14" w16cid:durableId="1635869444">
    <w:abstractNumId w:val="1"/>
  </w:num>
  <w:num w:numId="15" w16cid:durableId="198861760">
    <w:abstractNumId w:val="0"/>
  </w:num>
  <w:num w:numId="16" w16cid:durableId="476721891">
    <w:abstractNumId w:val="12"/>
  </w:num>
  <w:num w:numId="17" w16cid:durableId="1786391457">
    <w:abstractNumId w:val="14"/>
  </w:num>
  <w:num w:numId="18" w16cid:durableId="1666282948">
    <w:abstractNumId w:val="10"/>
  </w:num>
  <w:num w:numId="19" w16cid:durableId="12322774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EFA"/>
    <w:rsid w:val="0010428D"/>
    <w:rsid w:val="001B3E66"/>
    <w:rsid w:val="001B6B9A"/>
    <w:rsid w:val="00202BC1"/>
    <w:rsid w:val="00212A95"/>
    <w:rsid w:val="00253039"/>
    <w:rsid w:val="00280286"/>
    <w:rsid w:val="002F4D65"/>
    <w:rsid w:val="003369B2"/>
    <w:rsid w:val="00447760"/>
    <w:rsid w:val="004A3462"/>
    <w:rsid w:val="00554775"/>
    <w:rsid w:val="005858AE"/>
    <w:rsid w:val="005C5499"/>
    <w:rsid w:val="00613B48"/>
    <w:rsid w:val="00616EFA"/>
    <w:rsid w:val="006A359A"/>
    <w:rsid w:val="00776D69"/>
    <w:rsid w:val="00784F6C"/>
    <w:rsid w:val="007B01BF"/>
    <w:rsid w:val="007F3C52"/>
    <w:rsid w:val="008B4E61"/>
    <w:rsid w:val="00AD05BD"/>
    <w:rsid w:val="00AE4882"/>
    <w:rsid w:val="00B14A19"/>
    <w:rsid w:val="00BE773C"/>
    <w:rsid w:val="00C70EF3"/>
    <w:rsid w:val="00C84ECB"/>
    <w:rsid w:val="00C93F1B"/>
    <w:rsid w:val="00DE3664"/>
    <w:rsid w:val="00DF55A0"/>
    <w:rsid w:val="00F273CF"/>
    <w:rsid w:val="00F4056C"/>
    <w:rsid w:val="00F41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E58B3"/>
  <w15:chartTrackingRefBased/>
  <w15:docId w15:val="{3BBD7C0B-70DE-054B-BA4C-57795D77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character" w:styleId="Hyperlink">
    <w:name w:val="Hyperlink"/>
    <w:basedOn w:val="DefaultParagraphFont"/>
    <w:uiPriority w:val="99"/>
    <w:unhideWhenUsed/>
    <w:rsid w:val="00BE773C"/>
    <w:rPr>
      <w:color w:val="B67AC3" w:themeColor="hyperlink"/>
      <w:u w:val="single"/>
    </w:rPr>
  </w:style>
  <w:style w:type="character" w:styleId="UnresolvedMention">
    <w:name w:val="Unresolved Mention"/>
    <w:basedOn w:val="DefaultParagraphFont"/>
    <w:uiPriority w:val="99"/>
    <w:semiHidden/>
    <w:unhideWhenUsed/>
    <w:rsid w:val="00BE773C"/>
    <w:rPr>
      <w:color w:val="605E5C"/>
      <w:shd w:val="clear" w:color="auto" w:fill="E1DFDD"/>
    </w:rPr>
  </w:style>
  <w:style w:type="paragraph" w:styleId="NormalWeb">
    <w:name w:val="Normal (Web)"/>
    <w:basedOn w:val="Normal"/>
    <w:uiPriority w:val="99"/>
    <w:semiHidden/>
    <w:unhideWhenUsed/>
    <w:rsid w:val="00AD05B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54602">
      <w:bodyDiv w:val="1"/>
      <w:marLeft w:val="0"/>
      <w:marRight w:val="0"/>
      <w:marTop w:val="0"/>
      <w:marBottom w:val="0"/>
      <w:divBdr>
        <w:top w:val="none" w:sz="0" w:space="0" w:color="auto"/>
        <w:left w:val="none" w:sz="0" w:space="0" w:color="auto"/>
        <w:bottom w:val="none" w:sz="0" w:space="0" w:color="auto"/>
        <w:right w:val="none" w:sz="0" w:space="0" w:color="auto"/>
      </w:divBdr>
    </w:div>
    <w:div w:id="526717961">
      <w:bodyDiv w:val="1"/>
      <w:marLeft w:val="0"/>
      <w:marRight w:val="0"/>
      <w:marTop w:val="0"/>
      <w:marBottom w:val="0"/>
      <w:divBdr>
        <w:top w:val="none" w:sz="0" w:space="0" w:color="auto"/>
        <w:left w:val="none" w:sz="0" w:space="0" w:color="auto"/>
        <w:bottom w:val="none" w:sz="0" w:space="0" w:color="auto"/>
        <w:right w:val="none" w:sz="0" w:space="0" w:color="auto"/>
      </w:divBdr>
    </w:div>
    <w:div w:id="690030029">
      <w:bodyDiv w:val="1"/>
      <w:marLeft w:val="0"/>
      <w:marRight w:val="0"/>
      <w:marTop w:val="0"/>
      <w:marBottom w:val="0"/>
      <w:divBdr>
        <w:top w:val="none" w:sz="0" w:space="0" w:color="auto"/>
        <w:left w:val="none" w:sz="0" w:space="0" w:color="auto"/>
        <w:bottom w:val="none" w:sz="0" w:space="0" w:color="auto"/>
        <w:right w:val="none" w:sz="0" w:space="0" w:color="auto"/>
      </w:divBdr>
      <w:divsChild>
        <w:div w:id="1917976837">
          <w:marLeft w:val="0"/>
          <w:marRight w:val="0"/>
          <w:marTop w:val="0"/>
          <w:marBottom w:val="0"/>
          <w:divBdr>
            <w:top w:val="none" w:sz="0" w:space="0" w:color="auto"/>
            <w:left w:val="none" w:sz="0" w:space="0" w:color="auto"/>
            <w:bottom w:val="none" w:sz="0" w:space="0" w:color="auto"/>
            <w:right w:val="none" w:sz="0" w:space="0" w:color="auto"/>
          </w:divBdr>
          <w:divsChild>
            <w:div w:id="19921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1251">
      <w:bodyDiv w:val="1"/>
      <w:marLeft w:val="0"/>
      <w:marRight w:val="0"/>
      <w:marTop w:val="0"/>
      <w:marBottom w:val="0"/>
      <w:divBdr>
        <w:top w:val="none" w:sz="0" w:space="0" w:color="auto"/>
        <w:left w:val="none" w:sz="0" w:space="0" w:color="auto"/>
        <w:bottom w:val="none" w:sz="0" w:space="0" w:color="auto"/>
        <w:right w:val="none" w:sz="0" w:space="0" w:color="auto"/>
      </w:divBdr>
    </w:div>
    <w:div w:id="1887716238">
      <w:bodyDiv w:val="1"/>
      <w:marLeft w:val="0"/>
      <w:marRight w:val="0"/>
      <w:marTop w:val="0"/>
      <w:marBottom w:val="0"/>
      <w:divBdr>
        <w:top w:val="none" w:sz="0" w:space="0" w:color="auto"/>
        <w:left w:val="none" w:sz="0" w:space="0" w:color="auto"/>
        <w:bottom w:val="none" w:sz="0" w:space="0" w:color="auto"/>
        <w:right w:val="none" w:sz="0" w:space="0" w:color="auto"/>
      </w:divBdr>
      <w:divsChild>
        <w:div w:id="1533806782">
          <w:marLeft w:val="0"/>
          <w:marRight w:val="0"/>
          <w:marTop w:val="0"/>
          <w:marBottom w:val="0"/>
          <w:divBdr>
            <w:top w:val="none" w:sz="0" w:space="0" w:color="auto"/>
            <w:left w:val="none" w:sz="0" w:space="0" w:color="auto"/>
            <w:bottom w:val="none" w:sz="0" w:space="0" w:color="auto"/>
            <w:right w:val="none" w:sz="0" w:space="0" w:color="auto"/>
          </w:divBdr>
          <w:divsChild>
            <w:div w:id="14855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nodejs.org/e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sunildangal.com.au/"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localhost:3000"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unildangal/Library/Containers/com.microsoft.Word/Data/Library/Application%20Support/Microsoft/Office/16.0/DTS/en-AU%7b650C6F50-5E00-314E-A564-94E6DD9BC9EE%7d/%7b6D36D10D-F97F-894A-9A05-1C82DBCE9AD1%7dtf10002071.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131541-2DE1-47E4-B02C-C56562F5FA5C}">
  <ds:schemaRefs>
    <ds:schemaRef ds:uri="http://schemas.openxmlformats.org/officeDocument/2006/bibliography"/>
  </ds:schemaRefs>
</ds:datastoreItem>
</file>

<file path=customXml/itemProps2.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3.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{6D36D10D-F97F-894A-9A05-1C82DBCE9AD1}tf10002071.dotx</Template>
  <TotalTime>227</TotalTime>
  <Pages>7</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Sunil Dangal</cp:lastModifiedBy>
  <cp:revision>7</cp:revision>
  <dcterms:created xsi:type="dcterms:W3CDTF">2024-10-14T01:15:00Z</dcterms:created>
  <dcterms:modified xsi:type="dcterms:W3CDTF">2024-11-10T00:59:00Z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